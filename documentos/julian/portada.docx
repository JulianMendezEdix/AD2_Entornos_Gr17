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863109F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0B1E3CE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1487A2" wp14:editId="2EA3F8AA">
                      <wp:extent cx="5419725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9725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BFF6A8" w14:textId="77777777" w:rsidR="00B900F6" w:rsidRDefault="00B900F6" w:rsidP="004B7E44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 w:rsidRPr="00B900F6">
                                    <w:rPr>
                                      <w:lang w:bidi="es-ES"/>
                                    </w:rPr>
                                    <w:t>ACTIVIDAD 2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2DB1F19B" w14:textId="391CD03A" w:rsidR="004B7E44" w:rsidRPr="004B7E44" w:rsidRDefault="00B900F6" w:rsidP="00B900F6">
                                  <w:pPr>
                                    <w:pStyle w:val="Ttulo"/>
                                  </w:pPr>
                                  <w:r w:rsidRPr="00B900F6">
                                    <w:rPr>
                                      <w:lang w:bidi="es-ES"/>
                                    </w:rPr>
                                    <w:t>JavaDoc y JUnit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1487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26.75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" filled="f" stroked="f" strokeweight=".5pt">
                      <v:textbox>
                        <w:txbxContent>
                          <w:p w14:paraId="76BFF6A8" w14:textId="77777777" w:rsidR="00B900F6" w:rsidRDefault="00B900F6" w:rsidP="004B7E44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 w:rsidRPr="00B900F6">
                              <w:rPr>
                                <w:lang w:bidi="es-ES"/>
                              </w:rPr>
                              <w:t>ACTIVIDAD 2</w:t>
                            </w: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  <w:p w14:paraId="2DB1F19B" w14:textId="391CD03A" w:rsidR="004B7E44" w:rsidRPr="004B7E44" w:rsidRDefault="00B900F6" w:rsidP="00B900F6">
                            <w:pPr>
                              <w:pStyle w:val="Ttulo"/>
                            </w:pPr>
                            <w:r w:rsidRPr="00B900F6">
                              <w:rPr>
                                <w:lang w:bidi="es-ES"/>
                              </w:rPr>
                              <w:t>JavaDoc y JUnit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7D49D2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3876F0B" wp14:editId="5DBBE5F1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BD6AF0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28860463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C712C70" wp14:editId="6CC28F04">
                      <wp:extent cx="5138670" cy="7469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D0AC4" w14:textId="4F98C0B4" w:rsidR="004B7E44" w:rsidRPr="004B7E44" w:rsidRDefault="00B900F6" w:rsidP="004B7E44">
                                  <w:pPr>
                                    <w:pStyle w:val="Subttulo"/>
                                  </w:pPr>
                                  <w:r w:rsidRPr="00B900F6">
                                    <w:rPr>
                                      <w:lang w:bidi="es-ES"/>
                                    </w:rPr>
                                    <w:t>Tarea en equipo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712C70" id="Cuadro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5D1D0AC4" w14:textId="4F98C0B4" w:rsidR="004B7E44" w:rsidRPr="004B7E44" w:rsidRDefault="00B900F6" w:rsidP="004B7E44">
                            <w:pPr>
                              <w:pStyle w:val="Subttulo"/>
                            </w:pPr>
                            <w:r w:rsidRPr="00B900F6">
                              <w:rPr>
                                <w:lang w:bidi="es-ES"/>
                              </w:rPr>
                              <w:t>Tarea en equipo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428FAAB7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1889D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EF56D7B" wp14:editId="28761094">
                      <wp:extent cx="3505200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B39F0A" w14:textId="25C7C118" w:rsidR="004B7E44" w:rsidRPr="004B7E44" w:rsidRDefault="00B900F6" w:rsidP="004B7E44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Grupo 14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F56D7B" id="Cuadro de texto 6" o:spid="_x0000_s1028" type="#_x0000_t202" style="width:276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XSGgIAADMEAAAOAAAAZHJzL2Uyb0RvYy54bWysU01vGyEQvVfqf0Dc67Vd22lWXkduIleV&#10;oiSSU+WMWfAiAUMBe9f99R1YfyntqeqFnWFm5+O9x/yuM5rshQ8KbEVHgyElwnKold1W9Mfr6tMX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" filled="f" stroked="f" strokeweight=".5pt">
                      <v:textbox>
                        <w:txbxContent>
                          <w:p w14:paraId="40B39F0A" w14:textId="25C7C118" w:rsidR="004B7E44" w:rsidRPr="004B7E44" w:rsidRDefault="00B900F6" w:rsidP="004B7E44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 xml:space="preserve">Grupo 14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62DB9B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466D235" wp14:editId="079B304C">
                      <wp:extent cx="316230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C3273" w14:textId="2AA4B244" w:rsidR="004B7E44" w:rsidRDefault="00B900F6" w:rsidP="004B7E44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ENTORNOS DE DESARROLLO </w:t>
                                  </w:r>
                                </w:p>
                                <w:p w14:paraId="0B57ABEE" w14:textId="4CA029E0" w:rsidR="00B900F6" w:rsidRPr="004B7E44" w:rsidRDefault="00B900F6" w:rsidP="004B7E44">
                                  <w:r>
                                    <w:rPr>
                                      <w:lang w:bidi="es-ES"/>
                                    </w:rPr>
                                    <w:t>EDIX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66D235" id="Cuadro de texto 7" o:spid="_x0000_s1029" type="#_x0000_t202" style="width:249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" filled="f" stroked="f" strokeweight=".5pt">
                      <v:textbox>
                        <w:txbxContent>
                          <w:p w14:paraId="53EC3273" w14:textId="2AA4B244" w:rsidR="004B7E44" w:rsidRDefault="00B900F6" w:rsidP="004B7E44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ENTORNOS DE DESARROLLO </w:t>
                            </w:r>
                          </w:p>
                          <w:p w14:paraId="0B57ABEE" w14:textId="4CA029E0" w:rsidR="00B900F6" w:rsidRPr="004B7E44" w:rsidRDefault="00B900F6" w:rsidP="004B7E44">
                            <w:r>
                              <w:rPr>
                                <w:lang w:bidi="es-ES"/>
                              </w:rPr>
                              <w:t>EDIX 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7987C71" wp14:editId="5FEAFB07">
                      <wp:extent cx="2215166" cy="605155"/>
                      <wp:effectExtent l="0" t="0" r="0" b="4445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164C6" w14:textId="11EF3515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987C71" id="Cuadro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3AD164C6" w14:textId="11EF3515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C950D6B" w14:textId="77777777" w:rsidR="004B7E44" w:rsidRDefault="004B7E44" w:rsidP="004B7E44"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4AD1EAC" wp14:editId="56B10038">
            <wp:simplePos x="0" y="0"/>
            <wp:positionH relativeFrom="column">
              <wp:posOffset>-677628</wp:posOffset>
            </wp:positionH>
            <wp:positionV relativeFrom="page">
              <wp:posOffset>0</wp:posOffset>
            </wp:positionV>
            <wp:extent cx="7657283" cy="10842171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283" cy="1084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BCFB42" wp14:editId="09AC7AD9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9A55" id="Rectángulo 2" o:spid="_x0000_s1026" alt="rectángulo de color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1D307AAB" w14:textId="20D40ECB" w:rsidR="004B7E44" w:rsidRDefault="004B7E44">
      <w:pPr>
        <w:spacing w:after="200"/>
      </w:pPr>
      <w:r>
        <w:rPr>
          <w:lang w:bidi="es-ES"/>
        </w:rPr>
        <w:br w:type="page"/>
      </w:r>
    </w:p>
    <w:p w14:paraId="67DEBFD2" w14:textId="77777777" w:rsidR="004B7E44" w:rsidRDefault="00000000" w:rsidP="004B7E44">
      <w:pPr>
        <w:pStyle w:val="Ttulo2"/>
        <w:spacing w:after="500"/>
      </w:pPr>
      <w:sdt>
        <w:sdtPr>
          <w:alias w:val="Compañía"/>
          <w:tag w:val="Compañía"/>
          <w:id w:val="441245393"/>
          <w:placeholder>
            <w:docPart w:val="DD5EDEF76260458C9F6B2D8E7257284C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4B7E44" w:rsidRPr="004B7E44">
            <w:rPr>
              <w:lang w:bidi="es-ES"/>
            </w:rPr>
            <w:t>Nombre de la compañía</w:t>
          </w:r>
        </w:sdtContent>
      </w:sdt>
      <w:r w:rsidR="004B7E44" w:rsidRPr="004B7E44">
        <w:rPr>
          <w:lang w:bidi="es-ES"/>
        </w:rPr>
        <w:t xml:space="preserve"> </w:t>
      </w:r>
      <w:sdt>
        <w:sdtPr>
          <w:id w:val="-1965573505"/>
          <w:placeholder>
            <w:docPart w:val="CC631BBA1B4946C1A5C566FE09B2152E"/>
          </w:placeholder>
          <w:temporary/>
          <w:showingPlcHdr/>
          <w15:appearance w15:val="hidden"/>
        </w:sdtPr>
        <w:sdtContent>
          <w:r w:rsidR="004B7E44" w:rsidRPr="004B7E44">
            <w:rPr>
              <w:lang w:bidi="es-ES"/>
            </w:rPr>
            <w:t>Plan de marketing</w:t>
          </w:r>
        </w:sdtContent>
      </w:sdt>
    </w:p>
    <w:p w14:paraId="6771C2FD" w14:textId="77777777" w:rsidR="004B7E44" w:rsidRDefault="00000000" w:rsidP="004B7E44">
      <w:pPr>
        <w:pStyle w:val="Ttulo3"/>
        <w:rPr>
          <w:b/>
          <w:i w:val="0"/>
          <w:sz w:val="44"/>
        </w:rPr>
      </w:pPr>
      <w:sdt>
        <w:sdtPr>
          <w:rPr>
            <w:b/>
            <w:i w:val="0"/>
            <w:sz w:val="44"/>
          </w:rPr>
          <w:id w:val="295194193"/>
          <w:placeholder>
            <w:docPart w:val="AF1C6F6F9AFC44A0B59329219B0FB35C"/>
          </w:placeholder>
          <w:temporary/>
          <w:showingPlcHdr/>
          <w15:appearance w15:val="hidden"/>
        </w:sdtPr>
        <w:sdtContent>
          <w:r w:rsidR="004B7E44" w:rsidRPr="004B7E44">
            <w:rPr>
              <w:b/>
              <w:i w:val="0"/>
              <w:sz w:val="44"/>
              <w:lang w:bidi="es-ES"/>
            </w:rPr>
            <w:t>Encabezado 3</w:t>
          </w:r>
        </w:sdtContent>
      </w:sdt>
    </w:p>
    <w:p w14:paraId="12524CBD" w14:textId="77777777" w:rsidR="004B7E44" w:rsidRDefault="004B7E44" w:rsidP="004B7E44">
      <w:pPr>
        <w:rPr>
          <w:rFonts w:eastAsia="Times New Roman"/>
        </w:rPr>
      </w:pPr>
    </w:p>
    <w:sdt>
      <w:sdtPr>
        <w:rPr>
          <w:color w:val="auto"/>
        </w:rPr>
        <w:id w:val="1799572795"/>
        <w:placeholder>
          <w:docPart w:val="4002ABB6F35A4057AD900FBDBDE7C1F3"/>
        </w:placeholder>
        <w:temporary/>
        <w:showingPlcHdr/>
        <w15:appearance w15:val="hidden"/>
      </w:sdtPr>
      <w:sdtContent>
        <w:p w14:paraId="7A56A68E" w14:textId="77777777"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  <w:lang w:bidi="es-ES"/>
            </w:rPr>
            <w:t>Para empezar ahora mismo, pulse el texto de cualquier marcador de posición (como este) y empiece a escribir para reemplazarlo por el suyo.</w:t>
          </w:r>
        </w:p>
        <w:p w14:paraId="694082C1" w14:textId="77777777"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  <w:p w14:paraId="6AE518FA" w14:textId="77777777" w:rsidR="004B7E44" w:rsidRDefault="004B7E44" w:rsidP="004B7E44">
          <w:r w:rsidRPr="004B7E44">
            <w:rPr>
              <w:color w:val="auto"/>
              <w:lang w:bidi="es-ES"/>
            </w:rPr>
            <w:t>En la pestaña Insertar encontrará otras herramientas aún más fáciles de usar con las que podrá agregar hipervínculos, insertar comentarios, etc..</w:t>
          </w:r>
        </w:p>
      </w:sdtContent>
    </w:sdt>
    <w:p w14:paraId="71FC1A1D" w14:textId="77777777" w:rsidR="004B7E44" w:rsidRPr="004B7E44" w:rsidRDefault="004B7E44" w:rsidP="004B7E44">
      <w:pPr>
        <w:pStyle w:val="Ttulo3"/>
        <w:rPr>
          <w:rFonts w:eastAsiaTheme="minorHAnsi"/>
          <w:b/>
          <w:i w:val="0"/>
          <w:sz w:val="44"/>
        </w:rPr>
      </w:pPr>
    </w:p>
    <w:sdt>
      <w:sdtPr>
        <w:rPr>
          <w:color w:val="auto"/>
        </w:rPr>
        <w:id w:val="-1888951859"/>
        <w:placeholder>
          <w:docPart w:val="E8AD1C4E48A148B388152DDBA6532D19"/>
        </w:placeholder>
        <w:temporary/>
        <w:showingPlcHdr/>
        <w15:appearance w15:val="hidden"/>
      </w:sdtPr>
      <w:sdtContent>
        <w:p w14:paraId="6F82CEEE" w14:textId="77777777" w:rsidR="004B7E44" w:rsidRDefault="004B7E44" w:rsidP="004B7E44">
          <w:pPr>
            <w:pStyle w:val="Ttulo4"/>
            <w:rPr>
              <w:color w:val="auto"/>
            </w:rPr>
          </w:pPr>
          <w:r w:rsidRPr="004B7E44">
            <w:rPr>
              <w:lang w:bidi="es-ES"/>
            </w:rPr>
            <w:t>Título 4</w:t>
          </w:r>
        </w:p>
      </w:sdtContent>
    </w:sdt>
    <w:p w14:paraId="08497F2B" w14:textId="77777777" w:rsidR="004B7E44" w:rsidRDefault="004B7E44" w:rsidP="004B7E44"/>
    <w:sdt>
      <w:sdtPr>
        <w:rPr>
          <w:color w:val="auto"/>
        </w:rPr>
        <w:id w:val="-996882755"/>
        <w:placeholder>
          <w:docPart w:val="633B0D7C6BEE499FBFAA6EBD6C4DB34F"/>
        </w:placeholder>
        <w:temporary/>
        <w:showingPlcHdr/>
        <w15:appearance w15:val="hidden"/>
      </w:sdtPr>
      <w:sdtContent>
        <w:p w14:paraId="06A04E18" w14:textId="77777777"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  <w:lang w:bidi="es-ES"/>
            </w:rPr>
            <w:t>Para empezar ahora mismo, pulse el texto de cualquier marcador de posición (como este) y empiece a escribir para reemplazarlo por el suyo.</w:t>
          </w:r>
        </w:p>
        <w:p w14:paraId="4EE0AE68" w14:textId="77777777"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  <w:p w14:paraId="1C8FB4C2" w14:textId="77777777"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  <w:lang w:bidi="es-ES"/>
            </w:rPr>
            <w:t>En la pestaña Insertar encontrará otras herramientas aún más fáciles de usar con las que podrá agregar hipervínculos, insertar comentarios, etc..</w:t>
          </w:r>
        </w:p>
      </w:sdtContent>
    </w:sdt>
    <w:p w14:paraId="50163C4F" w14:textId="77777777" w:rsidR="00E94B5F" w:rsidRPr="004B7E44" w:rsidRDefault="00E94B5F" w:rsidP="004B7E44"/>
    <w:sectPr w:rsidR="00E94B5F" w:rsidRPr="004B7E44" w:rsidSect="000821D9">
      <w:headerReference w:type="default" r:id="rId8"/>
      <w:footerReference w:type="default" r:id="rId9"/>
      <w:footerReference w:type="first" r:id="rId10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BA62" w14:textId="77777777" w:rsidR="005E6EF9" w:rsidRDefault="005E6EF9" w:rsidP="004B7E44">
      <w:r>
        <w:separator/>
      </w:r>
    </w:p>
  </w:endnote>
  <w:endnote w:type="continuationSeparator" w:id="0">
    <w:p w14:paraId="4BE60C28" w14:textId="77777777" w:rsidR="005E6EF9" w:rsidRDefault="005E6EF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2BDB210B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6880AF8A" w14:textId="77777777" w:rsidR="004B7E44" w:rsidRDefault="004B7E44" w:rsidP="004B7E44">
          <w:pPr>
            <w:pStyle w:val="Piedepgina"/>
          </w:pPr>
          <w:r>
            <w:rPr>
              <w:lang w:bidi="es-ES"/>
            </w:rPr>
            <w:t xml:space="preserve">www.webdeempresa.com 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51085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D58F" w14:textId="77777777" w:rsidR="005E6EF9" w:rsidRDefault="005E6EF9" w:rsidP="004B7E44">
      <w:r>
        <w:separator/>
      </w:r>
    </w:p>
  </w:footnote>
  <w:footnote w:type="continuationSeparator" w:id="0">
    <w:p w14:paraId="75DE061C" w14:textId="77777777" w:rsidR="005E6EF9" w:rsidRDefault="005E6EF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2A5B835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4C02516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559BF4F2" wp14:editId="5B10C712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0E809B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59BF4F2" id="Rectá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080E809B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F6"/>
    <w:rsid w:val="000821D9"/>
    <w:rsid w:val="00293B83"/>
    <w:rsid w:val="004B7E44"/>
    <w:rsid w:val="004D5252"/>
    <w:rsid w:val="004F2B86"/>
    <w:rsid w:val="005A718F"/>
    <w:rsid w:val="005E6EF9"/>
    <w:rsid w:val="006A3CE7"/>
    <w:rsid w:val="007516CF"/>
    <w:rsid w:val="008B33BC"/>
    <w:rsid w:val="009120E9"/>
    <w:rsid w:val="00945900"/>
    <w:rsid w:val="009A1D26"/>
    <w:rsid w:val="009C396C"/>
    <w:rsid w:val="00A14503"/>
    <w:rsid w:val="00B572B4"/>
    <w:rsid w:val="00B900F6"/>
    <w:rsid w:val="00C10884"/>
    <w:rsid w:val="00D7562D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7309E"/>
  <w15:chartTrackingRefBased/>
  <w15:docId w15:val="{36BAF7EE-9931-4E5F-9F7F-1B57CA07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900F6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s/binario-tecnolog%C3%ADa-inform%C3%A1tica-1316395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end\AppData\Local\Microsoft\Office\16.0\DTS\es-ES%7b7FEA4160-5C29-42FC-B148-2036ADF5423E%7d\%7b2C775081-D33C-4A1D-BAD8-0359434A98F8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EDEF76260458C9F6B2D8E7257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2D97F-38DF-4F06-A963-C4FC31D02199}"/>
      </w:docPartPr>
      <w:docPartBody>
        <w:p w:rsidR="00000000" w:rsidRDefault="00000000">
          <w:pPr>
            <w:pStyle w:val="DD5EDEF76260458C9F6B2D8E7257284C"/>
          </w:pPr>
          <w:r w:rsidRPr="004B7E44">
            <w:rPr>
              <w:lang w:bidi="es-ES"/>
            </w:rPr>
            <w:t>Nombre de la compañía</w:t>
          </w:r>
        </w:p>
      </w:docPartBody>
    </w:docPart>
    <w:docPart>
      <w:docPartPr>
        <w:name w:val="CC631BBA1B4946C1A5C566FE09B21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0CB0D-EE58-42DF-8D67-A63AC9E8F8E1}"/>
      </w:docPartPr>
      <w:docPartBody>
        <w:p w:rsidR="00000000" w:rsidRDefault="00000000">
          <w:pPr>
            <w:pStyle w:val="CC631BBA1B4946C1A5C566FE09B2152E"/>
          </w:pPr>
          <w:r w:rsidRPr="004B7E44">
            <w:rPr>
              <w:lang w:bidi="es-ES"/>
            </w:rPr>
            <w:t>Plan de marketing</w:t>
          </w:r>
        </w:p>
      </w:docPartBody>
    </w:docPart>
    <w:docPart>
      <w:docPartPr>
        <w:name w:val="AF1C6F6F9AFC44A0B59329219B0FB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EDA63-F47C-4F0B-B272-6D2A72AFEF75}"/>
      </w:docPartPr>
      <w:docPartBody>
        <w:p w:rsidR="00000000" w:rsidRDefault="00000000">
          <w:pPr>
            <w:pStyle w:val="AF1C6F6F9AFC44A0B59329219B0FB35C"/>
          </w:pPr>
          <w:r w:rsidRPr="004B7E44">
            <w:rPr>
              <w:b/>
              <w:sz w:val="44"/>
              <w:lang w:bidi="es-ES"/>
            </w:rPr>
            <w:t>Encabezado 3</w:t>
          </w:r>
        </w:p>
      </w:docPartBody>
    </w:docPart>
    <w:docPart>
      <w:docPartPr>
        <w:name w:val="4002ABB6F35A4057AD900FBDBDE7C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F2CC-5848-4055-AE6E-C2C1AB98882A}"/>
      </w:docPartPr>
      <w:docPartBody>
        <w:p w:rsidR="00440486" w:rsidRPr="004B7E44" w:rsidRDefault="00000000" w:rsidP="004B7E44">
          <w:r w:rsidRPr="004B7E44">
            <w:rPr>
              <w:lang w:bidi="es-ES"/>
            </w:rPr>
            <w:t>Para empezar ahora mismo, pulse el texto de cualquier marcador de posición (como este) y empiece a escribir para reemplazarlo por el suyo.</w:t>
          </w:r>
        </w:p>
        <w:p w:rsidR="00440486" w:rsidRPr="004B7E44" w:rsidRDefault="00000000" w:rsidP="004B7E44">
          <w:r w:rsidRPr="004B7E44">
            <w:rPr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  <w:p w:rsidR="00000000" w:rsidRDefault="00000000">
          <w:pPr>
            <w:pStyle w:val="4002ABB6F35A4057AD900FBDBDE7C1F3"/>
          </w:pPr>
          <w:r w:rsidRPr="004B7E44">
            <w:rPr>
              <w:lang w:bidi="es-ES"/>
            </w:rPr>
            <w:t xml:space="preserve">En la pestaña Insertar encontrará otras herramientas aún más fáciles </w:t>
          </w:r>
          <w:r w:rsidRPr="004B7E44">
            <w:rPr>
              <w:lang w:bidi="es-ES"/>
            </w:rPr>
            <w:t>de usar con las que podrá agregar hipervínculos, insertar comentarios, etc..</w:t>
          </w:r>
        </w:p>
      </w:docPartBody>
    </w:docPart>
    <w:docPart>
      <w:docPartPr>
        <w:name w:val="E8AD1C4E48A148B388152DDBA653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54550-655D-478B-BDC1-63D4033E9E3A}"/>
      </w:docPartPr>
      <w:docPartBody>
        <w:p w:rsidR="00000000" w:rsidRDefault="00000000">
          <w:pPr>
            <w:pStyle w:val="E8AD1C4E48A148B388152DDBA6532D19"/>
          </w:pPr>
          <w:r w:rsidRPr="004B7E44">
            <w:rPr>
              <w:lang w:bidi="es-ES"/>
            </w:rPr>
            <w:t>Título 4</w:t>
          </w:r>
        </w:p>
      </w:docPartBody>
    </w:docPart>
    <w:docPart>
      <w:docPartPr>
        <w:name w:val="633B0D7C6BEE499FBFAA6EBD6C4DB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D595-A9B4-42EC-A97A-0178C61ADE53}"/>
      </w:docPartPr>
      <w:docPartBody>
        <w:p w:rsidR="00440486" w:rsidRPr="004B7E44" w:rsidRDefault="00000000" w:rsidP="004B7E44">
          <w:r w:rsidRPr="004B7E44">
            <w:rPr>
              <w:lang w:bidi="es-ES"/>
            </w:rPr>
            <w:t>Para empezar ahora mismo, pulse el texto de cualquier marcador de posición (como este) y empiece a escribir para reemplazarlo por el suyo.</w:t>
          </w:r>
        </w:p>
        <w:p w:rsidR="00440486" w:rsidRPr="004B7E44" w:rsidRDefault="00000000" w:rsidP="004B7E44">
          <w:r w:rsidRPr="004B7E44">
            <w:rPr>
              <w:lang w:bidi="es-ES"/>
            </w:rPr>
            <w:t xml:space="preserve">¿Quiere insertar una imagen de </w:t>
          </w:r>
          <w:r w:rsidRPr="004B7E44">
            <w:rPr>
              <w:lang w:bidi="es-ES"/>
            </w:rPr>
            <w:t xml:space="preserve">sus archivos o agregar una forma, un cuadro de texto o una tabla? ¡Adelante! En la pestaña Insertar de la cinta de opciones, pulse la opción que necesite. </w:t>
          </w:r>
        </w:p>
        <w:p w:rsidR="00000000" w:rsidRDefault="00000000">
          <w:pPr>
            <w:pStyle w:val="633B0D7C6BEE499FBFAA6EBD6C4DB34F"/>
          </w:pPr>
          <w:r w:rsidRPr="004B7E44">
            <w:rPr>
              <w:lang w:bidi="es-ES"/>
            </w:rPr>
            <w:t>En la pestaña Insertar encontrará otras herramientas aún más fáciles de usar con las que podrá agreg</w:t>
          </w:r>
          <w:r w:rsidRPr="004B7E44">
            <w:rPr>
              <w:lang w:bidi="es-ES"/>
            </w:rPr>
            <w:t>ar hipervínculos, insertar comentarios, etc..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9"/>
    <w:rsid w:val="001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5EDEF76260458C9F6B2D8E7257284C">
    <w:name w:val="DD5EDEF76260458C9F6B2D8E7257284C"/>
  </w:style>
  <w:style w:type="paragraph" w:customStyle="1" w:styleId="CC631BBA1B4946C1A5C566FE09B2152E">
    <w:name w:val="CC631BBA1B4946C1A5C566FE09B2152E"/>
  </w:style>
  <w:style w:type="paragraph" w:customStyle="1" w:styleId="AF1C6F6F9AFC44A0B59329219B0FB35C">
    <w:name w:val="AF1C6F6F9AFC44A0B59329219B0FB35C"/>
  </w:style>
  <w:style w:type="paragraph" w:customStyle="1" w:styleId="4002ABB6F35A4057AD900FBDBDE7C1F3">
    <w:name w:val="4002ABB6F35A4057AD900FBDBDE7C1F3"/>
  </w:style>
  <w:style w:type="paragraph" w:customStyle="1" w:styleId="E8AD1C4E48A148B388152DDBA6532D19">
    <w:name w:val="E8AD1C4E48A148B388152DDBA6532D19"/>
  </w:style>
  <w:style w:type="paragraph" w:customStyle="1" w:styleId="633B0D7C6BEE499FBFAA6EBD6C4DB34F">
    <w:name w:val="633B0D7C6BEE499FBFAA6EBD6C4DB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{2C775081-D33C-4A1D-BAD8-0359434A98F8}tf16392796_win32.dotx</Template>
  <TotalTime>9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Julian Mendez</cp:lastModifiedBy>
  <cp:revision>1</cp:revision>
  <dcterms:created xsi:type="dcterms:W3CDTF">2023-02-20T17:41:00Z</dcterms:created>
  <dcterms:modified xsi:type="dcterms:W3CDTF">2023-02-20T17:50:00Z</dcterms:modified>
</cp:coreProperties>
</file>